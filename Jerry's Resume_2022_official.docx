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52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4"/>
        <w:gridCol w:w="295"/>
        <w:gridCol w:w="143"/>
        <w:gridCol w:w="1716"/>
        <w:gridCol w:w="141"/>
        <w:gridCol w:w="295"/>
        <w:gridCol w:w="144"/>
        <w:gridCol w:w="2614"/>
        <w:gridCol w:w="144"/>
        <w:gridCol w:w="331"/>
        <w:gridCol w:w="144"/>
        <w:gridCol w:w="1070"/>
        <w:gridCol w:w="295"/>
        <w:gridCol w:w="855"/>
        <w:gridCol w:w="144"/>
        <w:gridCol w:w="368"/>
        <w:gridCol w:w="144"/>
        <w:gridCol w:w="2637"/>
      </w:tblGrid>
      <w:tr w:rsidR="00451F7D" w14:paraId="0CC9B51B" w14:textId="77777777" w:rsidTr="00C514DF">
        <w:trPr>
          <w:trHeight w:val="1687"/>
        </w:trPr>
        <w:tc>
          <w:tcPr>
            <w:tcW w:w="11624" w:type="dxa"/>
            <w:gridSpan w:val="18"/>
            <w:tcBorders>
              <w:bottom w:val="single" w:sz="24" w:space="0" w:color="2C3B57" w:themeColor="text2"/>
            </w:tcBorders>
          </w:tcPr>
          <w:p w14:paraId="1802DB53" w14:textId="11533FDC" w:rsidR="00451F7D" w:rsidRDefault="00FF0E7C" w:rsidP="00451F7D">
            <w:pPr>
              <w:pStyle w:val="Heading1"/>
            </w:pPr>
            <w:r>
              <w:t xml:space="preserve"> </w:t>
            </w:r>
            <w:r w:rsidR="00451F7D">
              <w:t xml:space="preserve">Jerry Marc </w:t>
            </w:r>
            <w:r w:rsidR="004D0F5B">
              <w:t xml:space="preserve">T. </w:t>
            </w:r>
            <w:r w:rsidR="00451F7D">
              <w:t>hermoso</w:t>
            </w:r>
          </w:p>
          <w:p w14:paraId="40A4C942" w14:textId="5273568C" w:rsidR="00451F7D" w:rsidRPr="000F6B20" w:rsidRDefault="00FF0E7C" w:rsidP="00451F7D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51F7D" w:rsidRPr="000F6B20">
              <w:rPr>
                <w:sz w:val="28"/>
                <w:szCs w:val="28"/>
              </w:rPr>
              <w:t>back-end web developer /</w:t>
            </w:r>
            <w:r w:rsidR="00451F7D">
              <w:rPr>
                <w:sz w:val="28"/>
                <w:szCs w:val="28"/>
              </w:rPr>
              <w:t xml:space="preserve"> </w:t>
            </w:r>
            <w:r w:rsidR="00451F7D" w:rsidRPr="000F6B20">
              <w:rPr>
                <w:sz w:val="28"/>
                <w:szCs w:val="28"/>
              </w:rPr>
              <w:t>node js developer</w:t>
            </w:r>
          </w:p>
        </w:tc>
      </w:tr>
      <w:tr w:rsidR="00451F7D" w14:paraId="6FAC1DFA" w14:textId="77777777" w:rsidTr="00C514DF">
        <w:trPr>
          <w:trHeight w:val="136"/>
        </w:trPr>
        <w:tc>
          <w:tcPr>
            <w:tcW w:w="1162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31359544" w14:textId="77777777" w:rsidR="00451F7D" w:rsidRDefault="00451F7D" w:rsidP="00451F7D"/>
        </w:tc>
      </w:tr>
      <w:tr w:rsidR="00330A50" w14:paraId="26103CCF" w14:textId="77777777" w:rsidTr="00C514DF">
        <w:trPr>
          <w:trHeight w:val="289"/>
        </w:trPr>
        <w:tc>
          <w:tcPr>
            <w:tcW w:w="144" w:type="dxa"/>
            <w:vAlign w:val="center"/>
          </w:tcPr>
          <w:p w14:paraId="3906FC94" w14:textId="77777777" w:rsidR="00451F7D" w:rsidRPr="00D06709" w:rsidRDefault="00451F7D" w:rsidP="00451F7D"/>
        </w:tc>
        <w:tc>
          <w:tcPr>
            <w:tcW w:w="295" w:type="dxa"/>
            <w:shd w:val="clear" w:color="auto" w:fill="2C3B57" w:themeFill="text2"/>
            <w:vAlign w:val="center"/>
          </w:tcPr>
          <w:p w14:paraId="5C147DE0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3" w:type="dxa"/>
            <w:vAlign w:val="center"/>
          </w:tcPr>
          <w:p w14:paraId="192DD87D" w14:textId="77777777" w:rsidR="00451F7D" w:rsidRPr="00D06709" w:rsidRDefault="00451F7D" w:rsidP="00451F7D"/>
        </w:tc>
        <w:tc>
          <w:tcPr>
            <w:tcW w:w="1716" w:type="dxa"/>
            <w:vAlign w:val="center"/>
          </w:tcPr>
          <w:p w14:paraId="0ED6EC49" w14:textId="77777777" w:rsidR="00451F7D" w:rsidRPr="00FA4DB0" w:rsidRDefault="00451F7D" w:rsidP="00451F7D">
            <w:r>
              <w:t>+639665312570</w:t>
            </w:r>
          </w:p>
        </w:tc>
        <w:tc>
          <w:tcPr>
            <w:tcW w:w="141" w:type="dxa"/>
            <w:vAlign w:val="center"/>
          </w:tcPr>
          <w:p w14:paraId="66335AD3" w14:textId="77777777" w:rsidR="00451F7D" w:rsidRDefault="00451F7D" w:rsidP="00451F7D"/>
        </w:tc>
        <w:tc>
          <w:tcPr>
            <w:tcW w:w="295" w:type="dxa"/>
            <w:shd w:val="clear" w:color="auto" w:fill="2C3B57" w:themeFill="text2"/>
            <w:vAlign w:val="center"/>
          </w:tcPr>
          <w:p w14:paraId="5B30343B" w14:textId="77777777" w:rsidR="00451F7D" w:rsidRPr="00DF1CB4" w:rsidRDefault="00451F7D" w:rsidP="00054777">
            <w:pPr>
              <w:ind w:right="-21"/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4" w:type="dxa"/>
            <w:vAlign w:val="center"/>
          </w:tcPr>
          <w:p w14:paraId="6350A4A2" w14:textId="77777777" w:rsidR="00451F7D" w:rsidRPr="000F6B20" w:rsidRDefault="00451F7D" w:rsidP="00451F7D">
            <w:pPr>
              <w:rPr>
                <w:sz w:val="18"/>
                <w:szCs w:val="18"/>
              </w:rPr>
            </w:pPr>
          </w:p>
        </w:tc>
        <w:tc>
          <w:tcPr>
            <w:tcW w:w="2614" w:type="dxa"/>
            <w:vAlign w:val="center"/>
          </w:tcPr>
          <w:p w14:paraId="27C8B597" w14:textId="77777777" w:rsidR="00451F7D" w:rsidRPr="000F6B20" w:rsidRDefault="00451F7D" w:rsidP="00451F7D">
            <w:pPr>
              <w:rPr>
                <w:sz w:val="18"/>
                <w:szCs w:val="18"/>
              </w:rPr>
            </w:pPr>
            <w:r w:rsidRPr="000F6B20">
              <w:rPr>
                <w:sz w:val="18"/>
                <w:szCs w:val="18"/>
              </w:rPr>
              <w:t>jerrymarc.hermoso@gmail.com</w:t>
            </w:r>
          </w:p>
        </w:tc>
        <w:tc>
          <w:tcPr>
            <w:tcW w:w="144" w:type="dxa"/>
            <w:vAlign w:val="center"/>
          </w:tcPr>
          <w:p w14:paraId="59EB3A6B" w14:textId="77777777" w:rsidR="00451F7D" w:rsidRDefault="00451F7D" w:rsidP="00451F7D"/>
        </w:tc>
        <w:tc>
          <w:tcPr>
            <w:tcW w:w="331" w:type="dxa"/>
            <w:shd w:val="clear" w:color="auto" w:fill="2C3B57" w:themeFill="text2"/>
            <w:vAlign w:val="center"/>
          </w:tcPr>
          <w:p w14:paraId="302D0F89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4" w:type="dxa"/>
            <w:vAlign w:val="center"/>
          </w:tcPr>
          <w:p w14:paraId="4BB9CD7D" w14:textId="77777777" w:rsidR="00451F7D" w:rsidRDefault="00451F7D" w:rsidP="00451F7D"/>
        </w:tc>
        <w:tc>
          <w:tcPr>
            <w:tcW w:w="2220" w:type="dxa"/>
            <w:gridSpan w:val="3"/>
            <w:vAlign w:val="center"/>
          </w:tcPr>
          <w:p w14:paraId="320D22A1" w14:textId="34E36FA6" w:rsidR="00451F7D" w:rsidRPr="00A05E6D" w:rsidRDefault="00451F7D" w:rsidP="00451F7D">
            <w:pPr>
              <w:rPr>
                <w:sz w:val="18"/>
                <w:szCs w:val="18"/>
              </w:rPr>
            </w:pPr>
            <w:r w:rsidRPr="00A05E6D">
              <w:rPr>
                <w:sz w:val="18"/>
                <w:szCs w:val="18"/>
              </w:rPr>
              <w:t>251</w:t>
            </w:r>
            <w:r w:rsidR="00A05E6D">
              <w:rPr>
                <w:sz w:val="18"/>
                <w:szCs w:val="18"/>
              </w:rPr>
              <w:t>-D</w:t>
            </w:r>
            <w:r w:rsidRPr="00A05E6D">
              <w:rPr>
                <w:sz w:val="18"/>
                <w:szCs w:val="18"/>
              </w:rPr>
              <w:t xml:space="preserve"> </w:t>
            </w:r>
            <w:proofErr w:type="spellStart"/>
            <w:r w:rsidRPr="00A05E6D">
              <w:rPr>
                <w:sz w:val="18"/>
                <w:szCs w:val="18"/>
              </w:rPr>
              <w:t>Prudencio</w:t>
            </w:r>
            <w:proofErr w:type="spellEnd"/>
            <w:r w:rsidRPr="00A05E6D">
              <w:rPr>
                <w:sz w:val="18"/>
                <w:szCs w:val="18"/>
              </w:rPr>
              <w:t xml:space="preserve"> St. Sampaloc, Manila</w:t>
            </w:r>
          </w:p>
        </w:tc>
        <w:tc>
          <w:tcPr>
            <w:tcW w:w="144" w:type="dxa"/>
            <w:vAlign w:val="center"/>
          </w:tcPr>
          <w:p w14:paraId="3CF65BBF" w14:textId="77777777" w:rsidR="00451F7D" w:rsidRDefault="00451F7D" w:rsidP="00451F7D"/>
        </w:tc>
        <w:tc>
          <w:tcPr>
            <w:tcW w:w="368" w:type="dxa"/>
            <w:shd w:val="clear" w:color="auto" w:fill="2C3B57" w:themeFill="text2"/>
            <w:vAlign w:val="center"/>
          </w:tcPr>
          <w:p w14:paraId="522A7F62" w14:textId="77777777" w:rsidR="00451F7D" w:rsidRPr="00DF1CB4" w:rsidRDefault="00451F7D" w:rsidP="00451F7D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4" w:type="dxa"/>
            <w:vAlign w:val="center"/>
          </w:tcPr>
          <w:p w14:paraId="4365BA01" w14:textId="77777777" w:rsidR="00451F7D" w:rsidRPr="00A05E6D" w:rsidRDefault="00451F7D" w:rsidP="00451F7D">
            <w:pPr>
              <w:rPr>
                <w:sz w:val="16"/>
                <w:szCs w:val="16"/>
              </w:rPr>
            </w:pPr>
          </w:p>
        </w:tc>
        <w:tc>
          <w:tcPr>
            <w:tcW w:w="2637" w:type="dxa"/>
            <w:vAlign w:val="center"/>
          </w:tcPr>
          <w:p w14:paraId="309D8551" w14:textId="7C756C8D" w:rsidR="00451F7D" w:rsidRPr="00A05E6D" w:rsidRDefault="00A05E6D" w:rsidP="00451F7D">
            <w:pPr>
              <w:rPr>
                <w:sz w:val="17"/>
                <w:szCs w:val="17"/>
                <w:u w:val="single"/>
              </w:rPr>
            </w:pPr>
            <w:r w:rsidRPr="00A05E6D">
              <w:rPr>
                <w:sz w:val="17"/>
                <w:szCs w:val="17"/>
                <w:u w:val="single"/>
              </w:rPr>
              <w:t>jerrycram21.github.io/</w:t>
            </w:r>
            <w:proofErr w:type="spellStart"/>
            <w:r w:rsidRPr="00A05E6D">
              <w:rPr>
                <w:sz w:val="17"/>
                <w:szCs w:val="17"/>
                <w:u w:val="single"/>
              </w:rPr>
              <w:t>marcportfolio</w:t>
            </w:r>
            <w:proofErr w:type="spellEnd"/>
          </w:p>
        </w:tc>
      </w:tr>
      <w:tr w:rsidR="00451F7D" w14:paraId="1D0FD3BE" w14:textId="77777777" w:rsidTr="00C514DF">
        <w:trPr>
          <w:trHeight w:val="147"/>
        </w:trPr>
        <w:tc>
          <w:tcPr>
            <w:tcW w:w="1162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57F99682" w14:textId="77777777" w:rsidR="00451F7D" w:rsidRDefault="00451F7D" w:rsidP="00451F7D"/>
        </w:tc>
      </w:tr>
      <w:tr w:rsidR="00330A50" w14:paraId="76731FE3" w14:textId="77777777" w:rsidTr="00C514DF">
        <w:trPr>
          <w:trHeight w:val="159"/>
        </w:trPr>
        <w:tc>
          <w:tcPr>
            <w:tcW w:w="7181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33AE3B0" w14:textId="06724058" w:rsidR="00451F7D" w:rsidRPr="005F5561" w:rsidRDefault="00054777" w:rsidP="00451F7D">
            <w:pPr>
              <w:pStyle w:val="Heading3"/>
            </w:pPr>
            <w:r>
              <w:t>SUMMARY</w:t>
            </w:r>
          </w:p>
        </w:tc>
        <w:tc>
          <w:tcPr>
            <w:tcW w:w="295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53D8B3E" w14:textId="77777777" w:rsidR="00451F7D" w:rsidRDefault="00451F7D" w:rsidP="00451F7D"/>
        </w:tc>
        <w:tc>
          <w:tcPr>
            <w:tcW w:w="4148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1374C3" w14:textId="77777777" w:rsidR="00451F7D" w:rsidRDefault="00451F7D" w:rsidP="00451F7D"/>
        </w:tc>
      </w:tr>
      <w:tr w:rsidR="00330A50" w14:paraId="62234284" w14:textId="77777777" w:rsidTr="00C514DF">
        <w:trPr>
          <w:trHeight w:val="120"/>
        </w:trPr>
        <w:tc>
          <w:tcPr>
            <w:tcW w:w="7181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399B4E39" w14:textId="77777777" w:rsidR="00451F7D" w:rsidRPr="005F5561" w:rsidRDefault="00451F7D" w:rsidP="00451F7D">
            <w:pPr>
              <w:pStyle w:val="Heading3"/>
            </w:pPr>
          </w:p>
        </w:tc>
        <w:tc>
          <w:tcPr>
            <w:tcW w:w="295" w:type="dxa"/>
            <w:vMerge/>
            <w:vAlign w:val="bottom"/>
          </w:tcPr>
          <w:p w14:paraId="1614C198" w14:textId="77777777" w:rsidR="00451F7D" w:rsidRDefault="00451F7D" w:rsidP="00451F7D"/>
        </w:tc>
        <w:tc>
          <w:tcPr>
            <w:tcW w:w="4148" w:type="dxa"/>
            <w:gridSpan w:val="5"/>
            <w:shd w:val="clear" w:color="auto" w:fill="CADEE5" w:themeFill="background2"/>
            <w:vAlign w:val="bottom"/>
          </w:tcPr>
          <w:p w14:paraId="5B97883B" w14:textId="77777777" w:rsidR="00451F7D" w:rsidRDefault="00C6000C" w:rsidP="00451F7D">
            <w:pPr>
              <w:pStyle w:val="Heading3"/>
            </w:pPr>
            <w:sdt>
              <w:sdtPr>
                <w:id w:val="-2075571490"/>
                <w:placeholder>
                  <w:docPart w:val="13664560D94841B389E92D681F0B7EA2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Education</w:t>
                </w:r>
              </w:sdtContent>
            </w:sdt>
          </w:p>
          <w:p w14:paraId="35539260" w14:textId="147EB2A1" w:rsidR="00330A50" w:rsidRPr="00330A50" w:rsidRDefault="00330A50" w:rsidP="00330A50"/>
        </w:tc>
      </w:tr>
      <w:tr w:rsidR="00330A50" w14:paraId="53CA306B" w14:textId="77777777" w:rsidTr="00C514DF">
        <w:trPr>
          <w:trHeight w:val="1086"/>
        </w:trPr>
        <w:tc>
          <w:tcPr>
            <w:tcW w:w="7181" w:type="dxa"/>
            <w:gridSpan w:val="12"/>
            <w:tcBorders>
              <w:top w:val="single" w:sz="8" w:space="0" w:color="2C3B57" w:themeColor="text2"/>
            </w:tcBorders>
          </w:tcPr>
          <w:p w14:paraId="7DBBB364" w14:textId="4E47CC36" w:rsidR="00451F7D" w:rsidRDefault="00ED0D6F" w:rsidP="00451F7D">
            <w:pPr>
              <w:pStyle w:val="Text"/>
              <w:jc w:val="both"/>
            </w:pPr>
            <w:r w:rsidRPr="00ED0D6F">
              <w:t>Seeking out for new knowledge, with more than 4 years of working experience in back-end web development. Highly motivated and is able to work in a fast-paced highly demanding environment. Dedicated to building and optimizing user-focused websites for customers with various business objectives.</w:t>
            </w:r>
          </w:p>
        </w:tc>
        <w:tc>
          <w:tcPr>
            <w:tcW w:w="295" w:type="dxa"/>
            <w:vMerge w:val="restart"/>
            <w:vAlign w:val="center"/>
          </w:tcPr>
          <w:p w14:paraId="24DE03AF" w14:textId="77777777" w:rsidR="00451F7D" w:rsidRDefault="00451F7D" w:rsidP="00451F7D"/>
        </w:tc>
        <w:tc>
          <w:tcPr>
            <w:tcW w:w="4148" w:type="dxa"/>
            <w:gridSpan w:val="5"/>
            <w:vMerge w:val="restart"/>
            <w:shd w:val="clear" w:color="auto" w:fill="CADEE5" w:themeFill="background2"/>
          </w:tcPr>
          <w:p w14:paraId="744009E4" w14:textId="00108303" w:rsidR="00451F7D" w:rsidRDefault="00330A50" w:rsidP="00451F7D">
            <w:pPr>
              <w:pStyle w:val="Text"/>
            </w:pPr>
            <w:r w:rsidRPr="00054777">
              <w:rPr>
                <w:b/>
                <w:bCs/>
                <w:color w:val="2C3B57" w:themeColor="text2"/>
              </w:rPr>
              <w:t>Bachelor's Degree in Computer Scienc</w:t>
            </w:r>
            <w:r>
              <w:rPr>
                <w:b/>
                <w:bCs/>
                <w:color w:val="2C3B57" w:themeColor="text2"/>
              </w:rPr>
              <w:t>e (2013-2017)</w:t>
            </w:r>
          </w:p>
          <w:p w14:paraId="57C86E4E" w14:textId="77777777" w:rsidR="00451F7D" w:rsidRDefault="00451F7D" w:rsidP="00451F7D">
            <w:pPr>
              <w:pStyle w:val="Text"/>
              <w:ind w:left="0"/>
            </w:pPr>
          </w:p>
          <w:p w14:paraId="3F3C978E" w14:textId="0632A73B" w:rsidR="00451F7D" w:rsidRDefault="00330A50" w:rsidP="00451F7D">
            <w:pPr>
              <w:pStyle w:val="Text"/>
            </w:pPr>
            <w:r w:rsidRPr="000903F2">
              <w:t>UST Angelicum College</w:t>
            </w:r>
            <w:r>
              <w:t>, QC</w:t>
            </w:r>
          </w:p>
          <w:p w14:paraId="128EE7AC" w14:textId="77777777" w:rsidR="00451F7D" w:rsidRDefault="00451F7D" w:rsidP="00451F7D">
            <w:pPr>
              <w:pStyle w:val="Text"/>
            </w:pPr>
          </w:p>
          <w:p w14:paraId="0F5A7719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soft skills</w:t>
            </w:r>
          </w:p>
          <w:p w14:paraId="1C97A3BF" w14:textId="77777777" w:rsidR="00451F7D" w:rsidRDefault="00451F7D" w:rsidP="00451F7D">
            <w:pPr>
              <w:pStyle w:val="ListParagraph"/>
            </w:pPr>
            <w:r w:rsidRPr="000903F2">
              <w:t>Communication</w:t>
            </w:r>
          </w:p>
          <w:p w14:paraId="00718991" w14:textId="77777777" w:rsidR="00451F7D" w:rsidRDefault="00451F7D" w:rsidP="00451F7D">
            <w:pPr>
              <w:pStyle w:val="ListParagraph"/>
            </w:pPr>
            <w:r>
              <w:t>Diligent</w:t>
            </w:r>
          </w:p>
          <w:p w14:paraId="1EB7357A" w14:textId="77777777" w:rsidR="00451F7D" w:rsidRDefault="00451F7D" w:rsidP="00451F7D">
            <w:pPr>
              <w:pStyle w:val="ListParagraph"/>
            </w:pPr>
            <w:r>
              <w:t>problem solving</w:t>
            </w:r>
          </w:p>
          <w:p w14:paraId="758B4CD4" w14:textId="77777777" w:rsidR="00451F7D" w:rsidRDefault="00451F7D" w:rsidP="00451F7D">
            <w:pPr>
              <w:pStyle w:val="ListParagraph"/>
            </w:pPr>
            <w:r>
              <w:t>punctual</w:t>
            </w:r>
          </w:p>
          <w:p w14:paraId="7C0F5F9B" w14:textId="77777777" w:rsidR="00451F7D" w:rsidRDefault="00451F7D" w:rsidP="00451F7D">
            <w:pPr>
              <w:pStyle w:val="ListParagraph"/>
            </w:pPr>
            <w:r>
              <w:t>adaptability</w:t>
            </w:r>
          </w:p>
          <w:p w14:paraId="74D3A5D5" w14:textId="77777777" w:rsidR="00451F7D" w:rsidRDefault="00451F7D" w:rsidP="00451F7D">
            <w:pPr>
              <w:pStyle w:val="ListParagraph"/>
            </w:pPr>
            <w:r>
              <w:t>fast learner</w:t>
            </w:r>
          </w:p>
          <w:p w14:paraId="768DC533" w14:textId="77777777" w:rsidR="00451F7D" w:rsidRDefault="00451F7D" w:rsidP="00451F7D">
            <w:pPr>
              <w:pStyle w:val="ListParagraph"/>
            </w:pPr>
            <w:r>
              <w:t>willingness to learn</w:t>
            </w:r>
          </w:p>
          <w:p w14:paraId="37D33A3A" w14:textId="77777777" w:rsidR="00451F7D" w:rsidRDefault="00451F7D" w:rsidP="00451F7D">
            <w:pPr>
              <w:pStyle w:val="Heading3"/>
            </w:pPr>
            <w:r>
              <w:rPr>
                <w:noProof/>
                <w:lang w:val="en-AU" w:eastAsia="en-AU"/>
              </w:rPr>
              <w:t>technical skills</w:t>
            </w:r>
          </w:p>
          <w:p w14:paraId="3D6D90EC" w14:textId="52F27340" w:rsidR="00451F7D" w:rsidRDefault="00451F7D" w:rsidP="00451F7D">
            <w:pPr>
              <w:pStyle w:val="ListParagraph"/>
            </w:pPr>
            <w:r>
              <w:t>html5 / css / j</w:t>
            </w:r>
            <w:r w:rsidR="006C16C7">
              <w:t>ava</w:t>
            </w:r>
            <w:r>
              <w:t>s</w:t>
            </w:r>
            <w:r w:rsidR="006C16C7">
              <w:t>cript</w:t>
            </w:r>
            <w:r>
              <w:t xml:space="preserve"> /</w:t>
            </w:r>
            <w:r w:rsidR="004537AE">
              <w:t xml:space="preserve"> </w:t>
            </w:r>
            <w:r w:rsidR="00FF0E7C">
              <w:t>es6</w:t>
            </w:r>
            <w:r>
              <w:t xml:space="preserve"> </w:t>
            </w:r>
          </w:p>
          <w:p w14:paraId="2F5D7D03" w14:textId="61168032" w:rsidR="00451F7D" w:rsidRDefault="003B0A8D" w:rsidP="003B0A8D">
            <w:pPr>
              <w:pStyle w:val="ListParagraph"/>
            </w:pPr>
            <w:r>
              <w:t xml:space="preserve">JQUERY / AJAX / </w:t>
            </w:r>
            <w:r w:rsidR="00451F7D">
              <w:t>dom / bootstrap5</w:t>
            </w:r>
          </w:p>
          <w:p w14:paraId="76141559" w14:textId="77777777" w:rsidR="000C48F2" w:rsidRDefault="00451F7D" w:rsidP="00451F7D">
            <w:pPr>
              <w:pStyle w:val="ListParagraph"/>
            </w:pPr>
            <w:r>
              <w:t>node.js / express / npm</w:t>
            </w:r>
            <w:r w:rsidR="000C48F2">
              <w:t xml:space="preserve"> / JSON </w:t>
            </w:r>
            <w:r>
              <w:t xml:space="preserve">/ </w:t>
            </w:r>
          </w:p>
          <w:p w14:paraId="16EC1766" w14:textId="2A4D6478" w:rsidR="00746152" w:rsidRDefault="00FF0E7C" w:rsidP="000C48F2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EJS / Handlebars.js</w:t>
            </w:r>
          </w:p>
          <w:p w14:paraId="3091964F" w14:textId="681CD1C8" w:rsidR="00451F7D" w:rsidRDefault="00451F7D" w:rsidP="00451F7D">
            <w:pPr>
              <w:pStyle w:val="ListParagraph"/>
            </w:pPr>
            <w:r>
              <w:t>rest</w:t>
            </w:r>
            <w:r w:rsidR="00E3321D">
              <w:t>ful</w:t>
            </w:r>
            <w:r>
              <w:t xml:space="preserve"> api / socket.io</w:t>
            </w:r>
          </w:p>
          <w:p w14:paraId="5C4033B5" w14:textId="2EF2E09C" w:rsidR="00451F7D" w:rsidRDefault="00451F7D" w:rsidP="00451F7D">
            <w:pPr>
              <w:pStyle w:val="ListParagraph"/>
            </w:pPr>
            <w:r>
              <w:t>mysql / postgresql</w:t>
            </w:r>
          </w:p>
          <w:p w14:paraId="260C8CE2" w14:textId="504C0198" w:rsidR="00451F7D" w:rsidRDefault="00451F7D" w:rsidP="00451F7D">
            <w:pPr>
              <w:pStyle w:val="ListParagraph"/>
            </w:pPr>
            <w:r>
              <w:t xml:space="preserve">nginx </w:t>
            </w:r>
            <w:r w:rsidR="000C48F2">
              <w:t xml:space="preserve">/ AWS </w:t>
            </w:r>
            <w:r>
              <w:t>/ pm2 / DOCKER</w:t>
            </w:r>
          </w:p>
          <w:p w14:paraId="4A8583AE" w14:textId="5A178864" w:rsidR="00451F7D" w:rsidRDefault="00451F7D" w:rsidP="00451F7D">
            <w:pPr>
              <w:pStyle w:val="ListParagraph"/>
            </w:pPr>
            <w:r>
              <w:t>WINDOWS / LINUX</w:t>
            </w:r>
            <w:r w:rsidR="00FF0E7C">
              <w:t>(ubuntu)</w:t>
            </w:r>
          </w:p>
          <w:p w14:paraId="7F199248" w14:textId="7B83FBA7" w:rsidR="00451F7D" w:rsidRDefault="00451F7D" w:rsidP="00451F7D">
            <w:pPr>
              <w:pStyle w:val="ListParagraph"/>
            </w:pPr>
            <w:r>
              <w:t>GIT / GITHUB / GITLAB</w:t>
            </w:r>
          </w:p>
          <w:p w14:paraId="514D0DDC" w14:textId="77777777" w:rsidR="000C48F2" w:rsidRDefault="000C48F2" w:rsidP="00330A50">
            <w:pPr>
              <w:pStyle w:val="ListParagraph"/>
            </w:pPr>
            <w:r>
              <w:t xml:space="preserve">MVC </w:t>
            </w:r>
            <w:r w:rsidRPr="000C48F2">
              <w:t xml:space="preserve">architectural pattern </w:t>
            </w:r>
          </w:p>
          <w:p w14:paraId="0EE09761" w14:textId="33D0189D" w:rsidR="00330A50" w:rsidRDefault="00451F7D" w:rsidP="00330A50">
            <w:pPr>
              <w:pStyle w:val="ListParagraph"/>
            </w:pPr>
            <w:r>
              <w:t>MS VISUAL STUDIO CODE</w:t>
            </w:r>
          </w:p>
          <w:p w14:paraId="16506B4F" w14:textId="77777777" w:rsidR="00451F7D" w:rsidRDefault="00C6000C" w:rsidP="00451F7D">
            <w:pPr>
              <w:pStyle w:val="Heading3"/>
            </w:pPr>
            <w:sdt>
              <w:sdtPr>
                <w:id w:val="1387539318"/>
                <w:placeholder>
                  <w:docPart w:val="5367013E13DD4CC390EEE7E5D48BEB21"/>
                </w:placeholder>
                <w:temporary/>
                <w:showingPlcHdr/>
                <w15:appearance w15:val="hidden"/>
              </w:sdtPr>
              <w:sdtEndPr/>
              <w:sdtContent>
                <w:r w:rsidR="00451F7D" w:rsidRPr="00AD0DDD">
                  <w:t>AWARDS</w:t>
                </w:r>
              </w:sdtContent>
            </w:sdt>
          </w:p>
          <w:p w14:paraId="2B0A2C82" w14:textId="20DD27E5" w:rsidR="00054777" w:rsidRDefault="00054777" w:rsidP="00054777">
            <w:pPr>
              <w:pStyle w:val="ListParagraph"/>
            </w:pPr>
            <w:r w:rsidRPr="00054777">
              <w:t>Best Thesis Award</w:t>
            </w:r>
            <w:r w:rsidR="00281982">
              <w:t>EE</w:t>
            </w:r>
            <w:r w:rsidRPr="00054777">
              <w:t xml:space="preserve"> </w:t>
            </w:r>
          </w:p>
          <w:p w14:paraId="3E0611AC" w14:textId="405A43CE" w:rsidR="00054777" w:rsidRDefault="00054777" w:rsidP="00054777">
            <w:pPr>
              <w:pStyle w:val="ListParagraph"/>
            </w:pPr>
            <w:r w:rsidRPr="00054777">
              <w:t>2-time Dean's Lister</w:t>
            </w:r>
          </w:p>
          <w:p w14:paraId="26317E62" w14:textId="1BD7B9F8" w:rsidR="00054777" w:rsidRPr="00AD0DDD" w:rsidRDefault="00451F7D" w:rsidP="00054777">
            <w:pPr>
              <w:pStyle w:val="ListParagraph"/>
            </w:pPr>
            <w:r>
              <w:t>2-time Alpha awardee</w:t>
            </w:r>
          </w:p>
        </w:tc>
      </w:tr>
      <w:tr w:rsidR="00330A50" w14:paraId="74F9562F" w14:textId="77777777" w:rsidTr="00C514DF">
        <w:trPr>
          <w:trHeight w:val="60"/>
        </w:trPr>
        <w:tc>
          <w:tcPr>
            <w:tcW w:w="718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B06944" w14:textId="77777777" w:rsidR="00451F7D" w:rsidRDefault="00451F7D" w:rsidP="00451F7D">
            <w:pPr>
              <w:pStyle w:val="Heading3"/>
            </w:pPr>
            <w:r>
              <w:t xml:space="preserve">work </w:t>
            </w:r>
            <w:sdt>
              <w:sdtPr>
                <w:id w:val="1813675065"/>
                <w:placeholder>
                  <w:docPart w:val="7B7AF34899DC4703AE83A9AE921DEFC0"/>
                </w:placeholder>
                <w:temporary/>
                <w:showingPlcHdr/>
                <w15:appearance w15:val="hidden"/>
              </w:sdtPr>
              <w:sdtEndPr/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95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C31ADD" w14:textId="77777777" w:rsidR="00451F7D" w:rsidRDefault="00451F7D" w:rsidP="00451F7D"/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77EA5CDC" w14:textId="77777777" w:rsidR="00451F7D" w:rsidRDefault="00451F7D" w:rsidP="00451F7D"/>
        </w:tc>
      </w:tr>
      <w:tr w:rsidR="00330A50" w14:paraId="3E31E404" w14:textId="77777777" w:rsidTr="00C514DF">
        <w:trPr>
          <w:trHeight w:val="525"/>
        </w:trPr>
        <w:tc>
          <w:tcPr>
            <w:tcW w:w="7181" w:type="dxa"/>
            <w:gridSpan w:val="12"/>
            <w:tcBorders>
              <w:top w:val="single" w:sz="8" w:space="0" w:color="2C3B57" w:themeColor="text2"/>
            </w:tcBorders>
          </w:tcPr>
          <w:p w14:paraId="1C6C496E" w14:textId="77777777" w:rsidR="00451F7D" w:rsidRDefault="00451F7D" w:rsidP="00451F7D">
            <w:pPr>
              <w:pStyle w:val="Dates"/>
            </w:pPr>
            <w:r>
              <w:t>09/2017 - Present</w:t>
            </w:r>
          </w:p>
          <w:p w14:paraId="047C3447" w14:textId="4E97345D" w:rsidR="00451F7D" w:rsidRDefault="00451F7D" w:rsidP="00EC068F">
            <w:pPr>
              <w:pStyle w:val="Text"/>
            </w:pPr>
            <w:r>
              <w:t xml:space="preserve">Jr. Web Developer </w:t>
            </w:r>
            <w:r w:rsidRPr="0057304C">
              <w:t>•</w:t>
            </w:r>
            <w:r>
              <w:t xml:space="preserve"> </w:t>
            </w:r>
            <w:proofErr w:type="spellStart"/>
            <w:r>
              <w:t>SysNet</w:t>
            </w:r>
            <w:proofErr w:type="spellEnd"/>
            <w:r>
              <w:t xml:space="preserve"> Integrators, Inc.</w:t>
            </w:r>
          </w:p>
          <w:p w14:paraId="2BEE2C49" w14:textId="77777777" w:rsidR="00451F7D" w:rsidRDefault="00451F7D" w:rsidP="00EC068F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Designs, implements and monitors web pages, plugins and functionality for continuous improvement.</w:t>
            </w:r>
          </w:p>
          <w:p w14:paraId="6B25BD19" w14:textId="51C1A3F3" w:rsidR="00451F7D" w:rsidRDefault="00451F7D" w:rsidP="00EC068F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Research new technologies and software packages for use in website projects.</w:t>
            </w:r>
          </w:p>
          <w:p w14:paraId="4AD7F861" w14:textId="0D3DFE4A" w:rsidR="0011451A" w:rsidRPr="0011451A" w:rsidRDefault="0004427F" w:rsidP="0011451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Have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 xml:space="preserve"> solid understanding of how web applications work including 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s</w:t>
            </w:r>
            <w:r w:rsidRPr="0004427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ecurity, session management, and best development practices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.</w:t>
            </w:r>
          </w:p>
          <w:p w14:paraId="19F7FDA0" w14:textId="32D66BDE" w:rsidR="009D0CC1" w:rsidRDefault="009D0CC1" w:rsidP="0011451A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Reviews code to validate structures and optimizes for speed and performance.</w:t>
            </w:r>
          </w:p>
          <w:p w14:paraId="21D45B10" w14:textId="5FFA2205" w:rsidR="00451F7D" w:rsidRDefault="00451F7D" w:rsidP="00EC068F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Collaborates with in-house front-end developers to create sleek</w:t>
            </w:r>
          </w:p>
          <w:p w14:paraId="6AB63121" w14:textId="48AF4A9E" w:rsidR="00451F7D" w:rsidRDefault="00451F7D" w:rsidP="00EC068F">
            <w:pPr>
              <w:pStyle w:val="Dates"/>
              <w:spacing w:line="276" w:lineRule="auto"/>
              <w:ind w:left="890"/>
            </w:pPr>
            <w:r>
              <w:t>and innovative UI/UX.</w:t>
            </w:r>
          </w:p>
          <w:p w14:paraId="04FF52AF" w14:textId="6847257E" w:rsidR="009D0CC1" w:rsidRDefault="00451F7D" w:rsidP="00EC068F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 xml:space="preserve">Collaborates with IT team, front-end, </w:t>
            </w:r>
            <w:r w:rsidR="00ED6D2C">
              <w:t xml:space="preserve">mobile </w:t>
            </w:r>
            <w:r>
              <w:t>developers, representing web team to establish project goals,</w:t>
            </w:r>
            <w:r w:rsidR="00ED6D2C">
              <w:t xml:space="preserve"> </w:t>
            </w:r>
            <w:r>
              <w:t>projections and milestones.</w:t>
            </w:r>
          </w:p>
          <w:p w14:paraId="46E5E3D8" w14:textId="3F3B064A" w:rsidR="0089023D" w:rsidRDefault="0089023D" w:rsidP="00EC068F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Creates relational database schema designs, with ability to code SQL queries, stored procedures, triggers, functions, indexing.</w:t>
            </w:r>
          </w:p>
          <w:p w14:paraId="5E6910D9" w14:textId="0FE10768" w:rsidR="00451F7D" w:rsidRDefault="00451F7D" w:rsidP="00EC068F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Plans and engineers RESTful APIs to manipulate dynamic</w:t>
            </w:r>
          </w:p>
          <w:p w14:paraId="7FB835C9" w14:textId="77777777" w:rsidR="00451F7D" w:rsidRDefault="00451F7D" w:rsidP="00EC068F">
            <w:pPr>
              <w:pStyle w:val="Dates"/>
              <w:spacing w:line="276" w:lineRule="auto"/>
              <w:ind w:left="890"/>
            </w:pPr>
            <w:r>
              <w:t>datasets on a project collaboration.</w:t>
            </w:r>
          </w:p>
          <w:p w14:paraId="239CF0A4" w14:textId="38FE52B6" w:rsidR="00EC068F" w:rsidRPr="00EC068F" w:rsidRDefault="00EC068F" w:rsidP="00EC068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</w:pPr>
            <w:r w:rsidRPr="00EC068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Responsible for troubleshooting and issue analysis, as well as</w:t>
            </w:r>
            <w:r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br/>
              <w:t>c</w:t>
            </w:r>
            <w:r w:rsidRPr="00EC068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 xml:space="preserve">oding, testing and implementing </w:t>
            </w:r>
            <w:r w:rsidR="0011451A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>web</w:t>
            </w:r>
            <w:r w:rsidRPr="00EC068F">
              <w:rPr>
                <w:rFonts w:asciiTheme="minorHAnsi" w:hAnsiTheme="minorHAnsi" w:cstheme="minorHAnsi"/>
                <w:b/>
                <w:caps w:val="0"/>
                <w:color w:val="2C3B57" w:themeColor="text2"/>
                <w:sz w:val="20"/>
              </w:rPr>
              <w:t xml:space="preserve"> enhancements.</w:t>
            </w:r>
          </w:p>
          <w:p w14:paraId="7A552817" w14:textId="4CEC13E3" w:rsidR="00451F7D" w:rsidRDefault="00451F7D" w:rsidP="00EC068F">
            <w:pPr>
              <w:pStyle w:val="Dates"/>
              <w:numPr>
                <w:ilvl w:val="0"/>
                <w:numId w:val="12"/>
              </w:numPr>
              <w:spacing w:line="276" w:lineRule="auto"/>
            </w:pPr>
            <w:r>
              <w:t>Develops landing pages, dashboards, ride hailing application,</w:t>
            </w:r>
          </w:p>
          <w:p w14:paraId="1DF0EE02" w14:textId="11897103" w:rsidR="00451F7D" w:rsidRDefault="00451F7D" w:rsidP="00EC068F">
            <w:pPr>
              <w:pStyle w:val="Dates"/>
              <w:ind w:left="890"/>
              <w:rPr>
                <w:bCs/>
                <w:szCs w:val="20"/>
              </w:rPr>
            </w:pPr>
            <w:r>
              <w:t>live chat, online applications and REST APIs using Node.js</w:t>
            </w:r>
            <w:r w:rsidR="00BC24BA">
              <w:t>-Express</w:t>
            </w:r>
            <w:r>
              <w:t xml:space="preserve"> for web</w:t>
            </w:r>
            <w:r w:rsidR="00BC24BA">
              <w:t xml:space="preserve"> </w:t>
            </w:r>
            <w:r w:rsidRPr="00451F7D">
              <w:t xml:space="preserve">applications, MySQL/PostgreSQL for databases and </w:t>
            </w:r>
            <w:r w:rsidR="0004469F">
              <w:t>AWS+NGINX</w:t>
            </w:r>
            <w:r w:rsidRPr="00451F7D">
              <w:t xml:space="preserve"> for</w:t>
            </w:r>
            <w:r w:rsidR="00BC24BA">
              <w:t xml:space="preserve"> </w:t>
            </w:r>
            <w:r w:rsidRPr="00451F7D">
              <w:rPr>
                <w:bCs/>
                <w:szCs w:val="20"/>
              </w:rPr>
              <w:t>web server.</w:t>
            </w:r>
          </w:p>
          <w:p w14:paraId="60C148C5" w14:textId="77777777" w:rsidR="00EC068F" w:rsidRPr="00EC068F" w:rsidRDefault="00EC068F" w:rsidP="00EC068F">
            <w:pPr>
              <w:pStyle w:val="Dates"/>
              <w:ind w:left="890"/>
              <w:rPr>
                <w:b w:val="0"/>
                <w:bCs/>
                <w:szCs w:val="20"/>
              </w:rPr>
            </w:pPr>
          </w:p>
          <w:p w14:paraId="3EE795BF" w14:textId="77777777" w:rsidR="00451F7D" w:rsidRDefault="00451F7D" w:rsidP="00451F7D">
            <w:pPr>
              <w:pStyle w:val="Dates"/>
            </w:pPr>
            <w:r>
              <w:t>04/2016 – 05/2016</w:t>
            </w:r>
          </w:p>
          <w:p w14:paraId="2A6CE3AC" w14:textId="35A11C5E" w:rsidR="00451F7D" w:rsidRDefault="00451F7D" w:rsidP="00ED6D2C">
            <w:pPr>
              <w:pStyle w:val="Text"/>
            </w:pPr>
            <w:r>
              <w:t xml:space="preserve">Web Page Designer(internship) </w:t>
            </w:r>
            <w:r w:rsidRPr="0057304C">
              <w:t>•</w:t>
            </w:r>
            <w:r>
              <w:t xml:space="preserve"> Rex Bookstore Head Office</w:t>
            </w:r>
          </w:p>
          <w:p w14:paraId="2E670FFB" w14:textId="77777777" w:rsidR="00451F7D" w:rsidRDefault="00451F7D" w:rsidP="00451F7D">
            <w:pPr>
              <w:pStyle w:val="Dates"/>
              <w:numPr>
                <w:ilvl w:val="0"/>
                <w:numId w:val="12"/>
              </w:numPr>
            </w:pPr>
            <w:r w:rsidRPr="0057304C">
              <w:t>Designed responsive web pages</w:t>
            </w:r>
          </w:p>
          <w:p w14:paraId="2FF69AC2" w14:textId="77777777" w:rsidR="00451F7D" w:rsidRPr="00560EA0" w:rsidRDefault="00451F7D" w:rsidP="003B3187">
            <w:pPr>
              <w:pStyle w:val="Text"/>
              <w:ind w:left="0"/>
            </w:pPr>
          </w:p>
        </w:tc>
        <w:tc>
          <w:tcPr>
            <w:tcW w:w="295" w:type="dxa"/>
            <w:vMerge/>
            <w:tcBorders>
              <w:top w:val="single" w:sz="8" w:space="0" w:color="2C3B57" w:themeColor="text2"/>
            </w:tcBorders>
            <w:vAlign w:val="center"/>
          </w:tcPr>
          <w:p w14:paraId="229BD45A" w14:textId="77777777" w:rsidR="00451F7D" w:rsidRDefault="00451F7D" w:rsidP="00451F7D"/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4F2E4C4C" w14:textId="77777777" w:rsidR="00451F7D" w:rsidRDefault="00451F7D" w:rsidP="00451F7D"/>
        </w:tc>
      </w:tr>
      <w:tr w:rsidR="00330A50" w14:paraId="4BFAB99D" w14:textId="77777777" w:rsidTr="00C514DF">
        <w:trPr>
          <w:trHeight w:val="60"/>
        </w:trPr>
        <w:tc>
          <w:tcPr>
            <w:tcW w:w="718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B053038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sdt>
              <w:sdtPr>
                <w:rPr>
                  <w:rFonts w:asciiTheme="majorHAnsi" w:hAnsiTheme="majorHAnsi"/>
                  <w:sz w:val="28"/>
                  <w:szCs w:val="28"/>
                </w:rPr>
                <w:id w:val="1754934004"/>
                <w:placeholder>
                  <w:docPart w:val="A62A2B2C20D141FAB11BD90D332574AC"/>
                </w:placeholder>
                <w:temporary/>
                <w:showingPlcHdr/>
                <w15:appearance w15:val="hidden"/>
              </w:sdtPr>
              <w:sdtEndPr/>
              <w:sdtContent>
                <w:r w:rsidRPr="00451F7D">
                  <w:rPr>
                    <w:rFonts w:asciiTheme="majorHAnsi" w:hAnsiTheme="majorHAnsi"/>
                    <w:color w:val="2C3B57" w:themeColor="text2"/>
                    <w:sz w:val="32"/>
                    <w:szCs w:val="32"/>
                  </w:rPr>
                  <w:t>References</w:t>
                </w:r>
              </w:sdtContent>
            </w:sdt>
          </w:p>
        </w:tc>
        <w:tc>
          <w:tcPr>
            <w:tcW w:w="295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11781C0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6DD97F6F" w14:textId="77777777" w:rsidR="00451F7D" w:rsidRPr="00451F7D" w:rsidRDefault="00451F7D" w:rsidP="00451F7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30A50" w14:paraId="1FA64A47" w14:textId="77777777" w:rsidTr="00C514DF">
        <w:trPr>
          <w:trHeight w:val="378"/>
        </w:trPr>
        <w:tc>
          <w:tcPr>
            <w:tcW w:w="7181" w:type="dxa"/>
            <w:gridSpan w:val="12"/>
            <w:tcBorders>
              <w:top w:val="single" w:sz="8" w:space="0" w:color="2C3B57" w:themeColor="text2"/>
            </w:tcBorders>
          </w:tcPr>
          <w:p w14:paraId="0388E166" w14:textId="0DB2E25D" w:rsidR="00054777" w:rsidRPr="00DE2DE6" w:rsidRDefault="00451F7D" w:rsidP="00633C84">
            <w:pPr>
              <w:pStyle w:val="Text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DE2DE6">
              <w:rPr>
                <w:b/>
                <w:bCs/>
              </w:rPr>
              <w:t>Bonifacio del Rosario Jr</w:t>
            </w:r>
            <w:r>
              <w:t>. (Senior Web Developer / Manager of Web</w:t>
            </w:r>
            <w:r w:rsidR="00DE2DE6">
              <w:t xml:space="preserve"> </w:t>
            </w:r>
            <w:r>
              <w:t>Development</w:t>
            </w:r>
            <w:r w:rsidR="00054777">
              <w:t xml:space="preserve"> Department</w:t>
            </w:r>
            <w:r>
              <w:t xml:space="preserve">) </w:t>
            </w:r>
            <w:r w:rsidRPr="0057304C">
              <w:t>•</w:t>
            </w:r>
            <w:r>
              <w:t xml:space="preserve"> </w:t>
            </w:r>
            <w:r w:rsidR="00DE2DE6" w:rsidRPr="004537AE">
              <w:rPr>
                <w:sz w:val="18"/>
                <w:szCs w:val="18"/>
              </w:rPr>
              <w:t>mobile number available upon request</w:t>
            </w:r>
            <w:r w:rsidR="004537AE">
              <w:rPr>
                <w:sz w:val="18"/>
                <w:szCs w:val="18"/>
              </w:rPr>
              <w:t>.</w:t>
            </w:r>
          </w:p>
          <w:p w14:paraId="5243BF25" w14:textId="6C518046" w:rsidR="00281982" w:rsidRPr="00560EA0" w:rsidRDefault="00864B0D" w:rsidP="00DE2DE6">
            <w:pPr>
              <w:pStyle w:val="Text"/>
              <w:numPr>
                <w:ilvl w:val="0"/>
                <w:numId w:val="13"/>
              </w:numPr>
            </w:pPr>
            <w:r w:rsidRPr="00DE2DE6">
              <w:rPr>
                <w:b/>
                <w:bCs/>
              </w:rPr>
              <w:t xml:space="preserve">Ted </w:t>
            </w:r>
            <w:proofErr w:type="spellStart"/>
            <w:r w:rsidRPr="00DE2DE6">
              <w:rPr>
                <w:b/>
                <w:bCs/>
              </w:rPr>
              <w:t>Bagtas</w:t>
            </w:r>
            <w:proofErr w:type="spellEnd"/>
            <w:r w:rsidRPr="00DE2DE6">
              <w:rPr>
                <w:b/>
                <w:bCs/>
              </w:rPr>
              <w:t xml:space="preserve"> Jr</w:t>
            </w:r>
            <w:r>
              <w:t xml:space="preserve">. (Senior IT officer / Manager of Operation and Management Department) • </w:t>
            </w:r>
            <w:r w:rsidR="004537AE" w:rsidRPr="004537AE">
              <w:rPr>
                <w:sz w:val="18"/>
                <w:szCs w:val="18"/>
              </w:rPr>
              <w:t>mobile number</w:t>
            </w:r>
            <w:r w:rsidR="00DE2DE6" w:rsidRPr="004537AE">
              <w:rPr>
                <w:sz w:val="18"/>
                <w:szCs w:val="18"/>
              </w:rPr>
              <w:t xml:space="preserve"> available upon request</w:t>
            </w:r>
            <w:r w:rsidR="004537AE">
              <w:rPr>
                <w:sz w:val="18"/>
                <w:szCs w:val="18"/>
              </w:rPr>
              <w:t>.</w:t>
            </w:r>
          </w:p>
        </w:tc>
        <w:tc>
          <w:tcPr>
            <w:tcW w:w="295" w:type="dxa"/>
            <w:vMerge/>
            <w:tcBorders>
              <w:top w:val="single" w:sz="8" w:space="0" w:color="2C3B57" w:themeColor="text2"/>
            </w:tcBorders>
            <w:vAlign w:val="center"/>
          </w:tcPr>
          <w:p w14:paraId="0C08DEFD" w14:textId="77777777" w:rsidR="00451F7D" w:rsidRDefault="00451F7D" w:rsidP="00451F7D"/>
        </w:tc>
        <w:tc>
          <w:tcPr>
            <w:tcW w:w="4148" w:type="dxa"/>
            <w:gridSpan w:val="5"/>
            <w:vMerge/>
            <w:shd w:val="clear" w:color="auto" w:fill="CADEE5" w:themeFill="background2"/>
            <w:vAlign w:val="center"/>
          </w:tcPr>
          <w:p w14:paraId="4B5F3CA4" w14:textId="77777777" w:rsidR="00451F7D" w:rsidRDefault="00451F7D" w:rsidP="00451F7D"/>
        </w:tc>
      </w:tr>
    </w:tbl>
    <w:p w14:paraId="6F2758E5" w14:textId="77777777" w:rsidR="00C55314" w:rsidRPr="00C55314" w:rsidRDefault="00C55314" w:rsidP="00EC068F"/>
    <w:sectPr w:rsidR="00C55314" w:rsidRPr="00C55314" w:rsidSect="00705673">
      <w:pgSz w:w="12240" w:h="15840" w:code="1"/>
      <w:pgMar w:top="0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B58A" w14:textId="77777777" w:rsidR="00C6000C" w:rsidRDefault="00C6000C" w:rsidP="00DF1CB4">
      <w:r>
        <w:separator/>
      </w:r>
    </w:p>
  </w:endnote>
  <w:endnote w:type="continuationSeparator" w:id="0">
    <w:p w14:paraId="2236A135" w14:textId="77777777" w:rsidR="00C6000C" w:rsidRDefault="00C6000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2FA9" w14:textId="77777777" w:rsidR="00C6000C" w:rsidRDefault="00C6000C" w:rsidP="00DF1CB4">
      <w:r>
        <w:separator/>
      </w:r>
    </w:p>
  </w:footnote>
  <w:footnote w:type="continuationSeparator" w:id="0">
    <w:p w14:paraId="61E2B7CE" w14:textId="77777777" w:rsidR="00C6000C" w:rsidRDefault="00C6000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13874"/>
    <w:multiLevelType w:val="hybridMultilevel"/>
    <w:tmpl w:val="F510E844"/>
    <w:lvl w:ilvl="0" w:tplc="3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E084295"/>
    <w:multiLevelType w:val="hybridMultilevel"/>
    <w:tmpl w:val="B7408428"/>
    <w:lvl w:ilvl="0" w:tplc="3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20"/>
    <w:rsid w:val="000179D9"/>
    <w:rsid w:val="0004427F"/>
    <w:rsid w:val="0004469F"/>
    <w:rsid w:val="000453DB"/>
    <w:rsid w:val="00054777"/>
    <w:rsid w:val="000664B8"/>
    <w:rsid w:val="000903F2"/>
    <w:rsid w:val="000C48F2"/>
    <w:rsid w:val="000D2161"/>
    <w:rsid w:val="000F6B20"/>
    <w:rsid w:val="0011451A"/>
    <w:rsid w:val="00220E2A"/>
    <w:rsid w:val="00281982"/>
    <w:rsid w:val="00294217"/>
    <w:rsid w:val="002B73E2"/>
    <w:rsid w:val="002D3AB8"/>
    <w:rsid w:val="002D3DC3"/>
    <w:rsid w:val="00330A50"/>
    <w:rsid w:val="003649B4"/>
    <w:rsid w:val="003B0A8D"/>
    <w:rsid w:val="003B3187"/>
    <w:rsid w:val="00413477"/>
    <w:rsid w:val="00451F7D"/>
    <w:rsid w:val="004537AE"/>
    <w:rsid w:val="004A586E"/>
    <w:rsid w:val="004D0F5B"/>
    <w:rsid w:val="005228F8"/>
    <w:rsid w:val="00560EA0"/>
    <w:rsid w:val="0057304C"/>
    <w:rsid w:val="005A0290"/>
    <w:rsid w:val="005B4662"/>
    <w:rsid w:val="005E09DE"/>
    <w:rsid w:val="005F5561"/>
    <w:rsid w:val="00680892"/>
    <w:rsid w:val="006C16C7"/>
    <w:rsid w:val="006C60E6"/>
    <w:rsid w:val="00705673"/>
    <w:rsid w:val="00746152"/>
    <w:rsid w:val="00864B0D"/>
    <w:rsid w:val="0089023D"/>
    <w:rsid w:val="009835F5"/>
    <w:rsid w:val="009D0CC1"/>
    <w:rsid w:val="009E3FF9"/>
    <w:rsid w:val="009E7A03"/>
    <w:rsid w:val="00A05E6D"/>
    <w:rsid w:val="00A3594D"/>
    <w:rsid w:val="00A520FA"/>
    <w:rsid w:val="00A8264B"/>
    <w:rsid w:val="00AB03FA"/>
    <w:rsid w:val="00AC1C4D"/>
    <w:rsid w:val="00AD0DDD"/>
    <w:rsid w:val="00AD6FA4"/>
    <w:rsid w:val="00B236B0"/>
    <w:rsid w:val="00BC24BA"/>
    <w:rsid w:val="00BD6317"/>
    <w:rsid w:val="00C514DF"/>
    <w:rsid w:val="00C55314"/>
    <w:rsid w:val="00C6000C"/>
    <w:rsid w:val="00D06709"/>
    <w:rsid w:val="00D74C88"/>
    <w:rsid w:val="00DE2DE6"/>
    <w:rsid w:val="00DE3C14"/>
    <w:rsid w:val="00DF1CB4"/>
    <w:rsid w:val="00E14266"/>
    <w:rsid w:val="00E3321D"/>
    <w:rsid w:val="00EC068F"/>
    <w:rsid w:val="00ED0D6F"/>
    <w:rsid w:val="00ED6D2C"/>
    <w:rsid w:val="00F3663E"/>
    <w:rsid w:val="00F7373C"/>
    <w:rsid w:val="00FA4DB0"/>
    <w:rsid w:val="00FF08A6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7C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664560D94841B389E92D681F0B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94C1-F7E1-42D0-BF52-17A12D95DCE5}"/>
      </w:docPartPr>
      <w:docPartBody>
        <w:p w:rsidR="000A2D61" w:rsidRDefault="005A6033" w:rsidP="005A6033">
          <w:pPr>
            <w:pStyle w:val="13664560D94841B389E92D681F0B7EA2"/>
          </w:pPr>
          <w:r w:rsidRPr="00AD0DDD">
            <w:t>Education</w:t>
          </w:r>
        </w:p>
      </w:docPartBody>
    </w:docPart>
    <w:docPart>
      <w:docPartPr>
        <w:name w:val="5367013E13DD4CC390EEE7E5D48B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0DDE3-8FEE-4EC4-95EC-34E69A737244}"/>
      </w:docPartPr>
      <w:docPartBody>
        <w:p w:rsidR="000A2D61" w:rsidRDefault="005A6033" w:rsidP="005A6033">
          <w:pPr>
            <w:pStyle w:val="5367013E13DD4CC390EEE7E5D48BEB21"/>
          </w:pPr>
          <w:r w:rsidRPr="00AD0DDD">
            <w:t>AWARDS</w:t>
          </w:r>
        </w:p>
      </w:docPartBody>
    </w:docPart>
    <w:docPart>
      <w:docPartPr>
        <w:name w:val="7B7AF34899DC4703AE83A9AE921D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F2B9-49C7-450C-A185-5CCE3D59FC85}"/>
      </w:docPartPr>
      <w:docPartBody>
        <w:p w:rsidR="000A2D61" w:rsidRDefault="005A6033" w:rsidP="005A6033">
          <w:pPr>
            <w:pStyle w:val="7B7AF34899DC4703AE83A9AE921DEFC0"/>
          </w:pPr>
          <w:r w:rsidRPr="00560EA0">
            <w:t>Experience</w:t>
          </w:r>
        </w:p>
      </w:docPartBody>
    </w:docPart>
    <w:docPart>
      <w:docPartPr>
        <w:name w:val="A62A2B2C20D141FAB11BD90D3325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CD758-A0D7-46AE-BCB8-2391C355AD33}"/>
      </w:docPartPr>
      <w:docPartBody>
        <w:p w:rsidR="000A2D61" w:rsidRDefault="005A6033" w:rsidP="005A6033">
          <w:pPr>
            <w:pStyle w:val="A62A2B2C20D141FAB11BD90D332574AC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3"/>
    <w:rsid w:val="000A2D61"/>
    <w:rsid w:val="001834EC"/>
    <w:rsid w:val="00216563"/>
    <w:rsid w:val="00285A5E"/>
    <w:rsid w:val="005A6033"/>
    <w:rsid w:val="006A37E8"/>
    <w:rsid w:val="00840CEC"/>
    <w:rsid w:val="00881F2E"/>
    <w:rsid w:val="00B420C5"/>
    <w:rsid w:val="00D25611"/>
    <w:rsid w:val="00E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5A6033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13664560D94841B389E92D681F0B7EA2">
    <w:name w:val="13664560D94841B389E92D681F0B7EA2"/>
    <w:rsid w:val="005A6033"/>
  </w:style>
  <w:style w:type="paragraph" w:customStyle="1" w:styleId="5367013E13DD4CC390EEE7E5D48BEB21">
    <w:name w:val="5367013E13DD4CC390EEE7E5D48BEB21"/>
    <w:rsid w:val="005A6033"/>
  </w:style>
  <w:style w:type="paragraph" w:customStyle="1" w:styleId="7B7AF34899DC4703AE83A9AE921DEFC0">
    <w:name w:val="7B7AF34899DC4703AE83A9AE921DEFC0"/>
    <w:rsid w:val="005A6033"/>
  </w:style>
  <w:style w:type="paragraph" w:customStyle="1" w:styleId="A62A2B2C20D141FAB11BD90D332574AC">
    <w:name w:val="A62A2B2C20D141FAB11BD90D332574AC"/>
    <w:rsid w:val="005A6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CADB92-BD93-47E3-81C6-4420F141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2022-01-11T08:16:00Z</dcterms:created>
  <dcterms:modified xsi:type="dcterms:W3CDTF">2022-02-10T06:59:00Z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